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EDB20A3" w14:textId="77777777" w:rsidTr="00ED7A93">
        <w:trPr>
          <w:trHeight w:hRule="exact" w:val="170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A6259F6" w14:textId="2AAB0AE4" w:rsidR="00692703" w:rsidRPr="00CF1A49" w:rsidRDefault="006F6164" w:rsidP="00913946">
            <w:pPr>
              <w:pStyle w:val="Title"/>
            </w:pPr>
            <w:r>
              <w:t>MUNENE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jACKSON</w:t>
            </w:r>
          </w:p>
          <w:p w14:paraId="4A21FAF9" w14:textId="408347FA" w:rsidR="00692703" w:rsidRPr="00CF1A49" w:rsidRDefault="006F6164" w:rsidP="00913946">
            <w:pPr>
              <w:pStyle w:val="ContactInfo"/>
              <w:contextualSpacing w:val="0"/>
            </w:pPr>
            <w:r>
              <w:t>Nairobi, Kenya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5490429E8954A978E0CC535D0524E2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+254-7428-81370</w:t>
            </w:r>
          </w:p>
          <w:p w14:paraId="14A5FCAC" w14:textId="2C3535DC" w:rsidR="00692703" w:rsidRPr="00CF1A49" w:rsidRDefault="006F6164" w:rsidP="00913946">
            <w:pPr>
              <w:pStyle w:val="ContactInfoEmphasis"/>
              <w:contextualSpacing w:val="0"/>
            </w:pPr>
            <w:r>
              <w:t>jacmwaniki@gmail.com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9CFB045AED154B5C800977C4148B9E0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www.linkedin.com/in/</w:t>
            </w:r>
            <w:r>
              <w:rPr>
                <w:rStyle w:val="break-words"/>
                <w:rFonts w:ascii="Segoe UI" w:hAnsi="Segoe UI" w:cs="Segoe UI"/>
                <w:sz w:val="21"/>
                <w:szCs w:val="21"/>
                <w:bdr w:val="none" w:sz="0" w:space="0" w:color="auto" w:frame="1"/>
                <w:shd w:val="clear" w:color="auto" w:fill="FFFFFF"/>
              </w:rPr>
              <w:t>jackson-mwaniki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A23697A0E69743449ED5DCE6B24AE5B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6F6164">
              <w:t>https://jakkkc.github.io/portfolio/</w:t>
            </w:r>
          </w:p>
        </w:tc>
      </w:tr>
      <w:tr w:rsidR="009571D8" w:rsidRPr="00CF1A49" w14:paraId="7DA81A18" w14:textId="77777777" w:rsidTr="00ED7A93">
        <w:trPr>
          <w:trHeight w:val="429"/>
        </w:trPr>
        <w:tc>
          <w:tcPr>
            <w:tcW w:w="9360" w:type="dxa"/>
            <w:tcMar>
              <w:top w:w="432" w:type="dxa"/>
            </w:tcMar>
          </w:tcPr>
          <w:p w14:paraId="777FD1FF" w14:textId="77777777" w:rsidR="001755A8" w:rsidRPr="00CF1A49" w:rsidRDefault="006F6164" w:rsidP="00913946">
            <w:pPr>
              <w:contextualSpacing w:val="0"/>
            </w:pPr>
            <w:r>
              <w:t>I am an experienced professional and entrepreneur with strong communication, leadership and interpersonal skills. I am</w:t>
            </w:r>
            <w:r w:rsidR="00304DE1">
              <w:t xml:space="preserve"> seeking an opportunity to showcase my abilities in a growing company looking to effectively utilize their data to more adeptly provide statistical information to their clientele. I am focused, adaptable, and dependable while also being a flexible self -starter who works independently and responds quickly to changing needs of the organization.</w:t>
            </w:r>
          </w:p>
        </w:tc>
      </w:tr>
    </w:tbl>
    <w:p w14:paraId="34FE11AA" w14:textId="5298C2C2" w:rsidR="004E01EB" w:rsidRDefault="00AE3FA7" w:rsidP="004E01EB">
      <w:pPr>
        <w:pStyle w:val="Heading1"/>
      </w:pPr>
      <w:r>
        <w:t>SKILLS</w:t>
      </w:r>
    </w:p>
    <w:tbl>
      <w:tblPr>
        <w:tblStyle w:val="TableGrid"/>
        <w:tblW w:w="5000" w:type="pct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95"/>
      </w:tblGrid>
      <w:tr w:rsidR="00AE3FA7" w:rsidRPr="006E1507" w14:paraId="28D325A8" w14:textId="77777777" w:rsidTr="00ED7A93">
        <w:trPr>
          <w:trHeight w:val="649"/>
        </w:trPr>
        <w:tc>
          <w:tcPr>
            <w:tcW w:w="4837" w:type="dxa"/>
          </w:tcPr>
          <w:p w14:paraId="105550CF" w14:textId="54EFD413" w:rsidR="00AE3FA7" w:rsidRPr="006E1507" w:rsidRDefault="00AE3FA7" w:rsidP="00FA7ED5">
            <w:pPr>
              <w:pStyle w:val="ListBullet"/>
              <w:contextualSpacing w:val="0"/>
            </w:pPr>
            <w:r>
              <w:t>Tableau</w:t>
            </w:r>
          </w:p>
          <w:p w14:paraId="0C5BF294" w14:textId="72D4D0B1" w:rsidR="00AE3FA7" w:rsidRDefault="00ED7A93" w:rsidP="00FA7ED5">
            <w:pPr>
              <w:pStyle w:val="ListBullet"/>
              <w:contextualSpacing w:val="0"/>
            </w:pPr>
            <w:r>
              <w:t>Python (</w:t>
            </w:r>
            <w:r w:rsidR="00AE3FA7">
              <w:t xml:space="preserve">Pandas, matplotlib, </w:t>
            </w:r>
            <w:r>
              <w:t>SK-</w:t>
            </w:r>
            <w:r w:rsidR="00AE3FA7">
              <w:t>learn)</w:t>
            </w:r>
          </w:p>
          <w:p w14:paraId="3409D710" w14:textId="0EF9061B" w:rsidR="00AE3FA7" w:rsidRPr="006E1507" w:rsidRDefault="00AE3FA7" w:rsidP="00FA7ED5">
            <w:pPr>
              <w:pStyle w:val="ListBullet"/>
              <w:contextualSpacing w:val="0"/>
            </w:pPr>
            <w:r>
              <w:t>Power BI</w:t>
            </w:r>
          </w:p>
        </w:tc>
        <w:tc>
          <w:tcPr>
            <w:tcW w:w="4837" w:type="dxa"/>
            <w:tcMar>
              <w:left w:w="360" w:type="dxa"/>
            </w:tcMar>
          </w:tcPr>
          <w:p w14:paraId="788C4DB0" w14:textId="0A745566" w:rsidR="00AE3FA7" w:rsidRPr="006E1507" w:rsidRDefault="00AE3FA7" w:rsidP="00FA7ED5">
            <w:pPr>
              <w:pStyle w:val="ListBullet"/>
              <w:contextualSpacing w:val="0"/>
            </w:pPr>
            <w:r>
              <w:t>SQL and MySQL Databases</w:t>
            </w:r>
          </w:p>
          <w:p w14:paraId="398D40B7" w14:textId="2DE52A70" w:rsidR="00AE3FA7" w:rsidRPr="006E1507" w:rsidRDefault="00AE3FA7" w:rsidP="00FA7ED5">
            <w:pPr>
              <w:pStyle w:val="ListBullet"/>
              <w:contextualSpacing w:val="0"/>
            </w:pPr>
            <w:r>
              <w:t>R programming</w:t>
            </w:r>
          </w:p>
          <w:p w14:paraId="7AF875FB" w14:textId="675DC59C" w:rsidR="00AE3FA7" w:rsidRPr="006E1507" w:rsidRDefault="00AE3FA7" w:rsidP="00FA7ED5">
            <w:pPr>
              <w:pStyle w:val="ListBullet"/>
              <w:contextualSpacing w:val="0"/>
            </w:pPr>
            <w:r>
              <w:t xml:space="preserve">Microsoft Suite (Excel, Access, </w:t>
            </w:r>
            <w:r w:rsidR="00ED7A93">
              <w:t>etc.</w:t>
            </w:r>
            <w:r>
              <w:t>)</w:t>
            </w:r>
          </w:p>
        </w:tc>
      </w:tr>
    </w:tbl>
    <w:p w14:paraId="49745E5F" w14:textId="77777777" w:rsidR="00AE3FA7" w:rsidRPr="00CF1A49" w:rsidRDefault="00AE3FA7" w:rsidP="004E01EB">
      <w:pPr>
        <w:pStyle w:val="Heading1"/>
      </w:pPr>
    </w:p>
    <w:sdt>
      <w:sdtPr>
        <w:alias w:val="Education:"/>
        <w:tag w:val="Education:"/>
        <w:id w:val="-1908763273"/>
        <w:placeholder>
          <w:docPart w:val="01A6A1D0FB79411BB7BDF9F2B313C311"/>
        </w:placeholder>
        <w:temporary/>
        <w:showingPlcHdr/>
        <w15:appearance w15:val="hidden"/>
      </w:sdtPr>
      <w:sdtEndPr/>
      <w:sdtContent>
        <w:p w14:paraId="5AAE413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27DA477" w14:textId="77777777" w:rsidTr="00D66A52">
        <w:tc>
          <w:tcPr>
            <w:tcW w:w="9355" w:type="dxa"/>
          </w:tcPr>
          <w:p w14:paraId="6A096679" w14:textId="6A6BA55E" w:rsidR="001D0BF1" w:rsidRPr="00CF1A49" w:rsidRDefault="00ED7A93" w:rsidP="001D0BF1">
            <w:pPr>
              <w:pStyle w:val="Heading3"/>
              <w:contextualSpacing w:val="0"/>
              <w:outlineLvl w:val="2"/>
            </w:pPr>
            <w:r>
              <w:t>Aug, 2023</w:t>
            </w:r>
          </w:p>
          <w:p w14:paraId="05AD1B55" w14:textId="360FAA41" w:rsidR="001D0BF1" w:rsidRPr="00CF1A49" w:rsidRDefault="00ED7A93" w:rsidP="001D0BF1">
            <w:pPr>
              <w:pStyle w:val="Heading2"/>
              <w:contextualSpacing w:val="0"/>
              <w:outlineLvl w:val="1"/>
            </w:pPr>
            <w:r>
              <w:t>Bsc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united states international university (usiu)</w:t>
            </w:r>
          </w:p>
          <w:p w14:paraId="5CFE4A84" w14:textId="6F760965" w:rsidR="007538DC" w:rsidRPr="00CF1A49" w:rsidRDefault="00ED7A93" w:rsidP="007538DC">
            <w:pPr>
              <w:contextualSpacing w:val="0"/>
            </w:pPr>
            <w:r>
              <w:t>I am currently in my senior year.</w:t>
            </w:r>
          </w:p>
        </w:tc>
      </w:tr>
      <w:tr w:rsidR="00F61DF9" w:rsidRPr="00CF1A49" w14:paraId="79A2614F" w14:textId="77777777" w:rsidTr="00ED7A93">
        <w:trPr>
          <w:trHeight w:val="520"/>
        </w:trPr>
        <w:tc>
          <w:tcPr>
            <w:tcW w:w="9355" w:type="dxa"/>
            <w:tcMar>
              <w:top w:w="216" w:type="dxa"/>
            </w:tcMar>
          </w:tcPr>
          <w:p w14:paraId="491B1C08" w14:textId="08D8C006" w:rsidR="00F61DF9" w:rsidRPr="00CF1A49" w:rsidRDefault="00ED7A93" w:rsidP="00F61DF9">
            <w:pPr>
              <w:pStyle w:val="Heading3"/>
              <w:contextualSpacing w:val="0"/>
              <w:outlineLvl w:val="2"/>
            </w:pPr>
            <w:r>
              <w:t>April, 2022</w:t>
            </w:r>
          </w:p>
          <w:p w14:paraId="300F3E97" w14:textId="53C135F1" w:rsidR="00F61DF9" w:rsidRPr="00CF1A49" w:rsidRDefault="00ED7A93" w:rsidP="00F61DF9">
            <w:pPr>
              <w:pStyle w:val="Heading2"/>
              <w:contextualSpacing w:val="0"/>
              <w:outlineLvl w:val="1"/>
            </w:pPr>
            <w:r>
              <w:t>r – PROGRAMMING,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data camp</w:t>
            </w:r>
          </w:p>
          <w:p w14:paraId="53E0FEF8" w14:textId="2767487B" w:rsidR="00F61DF9" w:rsidRDefault="00ED7A93" w:rsidP="00F61DF9">
            <w:r>
              <w:t>I successfully completed my data Analytics course at Data Camp</w:t>
            </w:r>
          </w:p>
        </w:tc>
      </w:tr>
    </w:tbl>
    <w:p w14:paraId="657BFF25" w14:textId="61746520" w:rsidR="00486277" w:rsidRDefault="00AE3FA7" w:rsidP="00486277">
      <w:pPr>
        <w:pStyle w:val="Heading1"/>
      </w:pPr>
      <w:r>
        <w:t>EXPERIENCE</w:t>
      </w:r>
    </w:p>
    <w:tbl>
      <w:tblPr>
        <w:tblStyle w:val="TableGrid"/>
        <w:tblW w:w="5118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"/>
        <w:gridCol w:w="4694"/>
        <w:gridCol w:w="4487"/>
        <w:gridCol w:w="283"/>
      </w:tblGrid>
      <w:tr w:rsidR="00AE3FA7" w:rsidRPr="00CF1A49" w14:paraId="6C3831B0" w14:textId="77777777" w:rsidTr="00177526">
        <w:trPr>
          <w:gridBefore w:val="1"/>
          <w:gridAfter w:val="1"/>
          <w:wBefore w:w="93" w:type="dxa"/>
          <w:wAfter w:w="283" w:type="dxa"/>
          <w:trHeight w:val="143"/>
        </w:trPr>
        <w:tc>
          <w:tcPr>
            <w:tcW w:w="9181" w:type="dxa"/>
            <w:gridSpan w:val="2"/>
          </w:tcPr>
          <w:p w14:paraId="1E269237" w14:textId="4E7B3921" w:rsidR="00AE3FA7" w:rsidRPr="00CF1A49" w:rsidRDefault="00AE3FA7" w:rsidP="00FA7ED5">
            <w:pPr>
              <w:pStyle w:val="Heading3"/>
              <w:contextualSpacing w:val="0"/>
              <w:outlineLvl w:val="2"/>
            </w:pPr>
          </w:p>
          <w:p w14:paraId="48C3F96F" w14:textId="5580D9D2" w:rsidR="00AE3FA7" w:rsidRPr="00CF1A49" w:rsidRDefault="00ED7A93" w:rsidP="00FA7ED5">
            <w:pPr>
              <w:pStyle w:val="Heading2"/>
              <w:contextualSpacing w:val="0"/>
              <w:outlineLvl w:val="1"/>
            </w:pPr>
            <w:r>
              <w:t>Blogs</w:t>
            </w:r>
            <w:r w:rsidR="00AE3FA7" w:rsidRPr="00CF1A49">
              <w:t>,</w:t>
            </w:r>
            <w:r>
              <w:t xml:space="preserve"> </w:t>
            </w:r>
          </w:p>
          <w:p w14:paraId="6D028A4A" w14:textId="77777777" w:rsidR="00AE3FA7" w:rsidRDefault="00ED7A93" w:rsidP="00FA7ED5">
            <w:pPr>
              <w:contextualSpacing w:val="0"/>
            </w:pPr>
            <w:r>
              <w:t>Here are some of the blogs I write on Data Analytics:</w:t>
            </w:r>
          </w:p>
          <w:p w14:paraId="2144ECAB" w14:textId="19581B2A" w:rsidR="00521D04" w:rsidRPr="00CF1A49" w:rsidRDefault="00521D04" w:rsidP="00FA7ED5">
            <w:pPr>
              <w:contextualSpacing w:val="0"/>
            </w:pPr>
            <w:hyperlink r:id="rId7" w:history="1">
              <w:r w:rsidRPr="000328B0">
                <w:rPr>
                  <w:rStyle w:val="Hyperlink"/>
                </w:rPr>
                <w:t>https://jakkkc.github.io/portfolio/</w:t>
              </w:r>
            </w:hyperlink>
          </w:p>
        </w:tc>
      </w:tr>
      <w:tr w:rsidR="00AE3FA7" w14:paraId="5624CC64" w14:textId="77777777" w:rsidTr="00177526">
        <w:trPr>
          <w:gridBefore w:val="1"/>
          <w:gridAfter w:val="1"/>
          <w:wBefore w:w="93" w:type="dxa"/>
          <w:wAfter w:w="283" w:type="dxa"/>
          <w:trHeight w:val="188"/>
        </w:trPr>
        <w:tc>
          <w:tcPr>
            <w:tcW w:w="9181" w:type="dxa"/>
            <w:gridSpan w:val="2"/>
            <w:tcMar>
              <w:top w:w="216" w:type="dxa"/>
            </w:tcMar>
          </w:tcPr>
          <w:p w14:paraId="7923D40D" w14:textId="77777777" w:rsidR="00521D04" w:rsidRDefault="00521D04" w:rsidP="00521D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pen Sans" w:hAnsi="Open Sans" w:cs="Open Sans"/>
                <w:color w:val="666666"/>
                <w:sz w:val="21"/>
                <w:szCs w:val="21"/>
              </w:rPr>
            </w:pPr>
            <w:hyperlink r:id="rId8" w:tgtFrame="_blank" w:history="1">
              <w:r>
                <w:rPr>
                  <w:rStyle w:val="Hyperlink"/>
                  <w:rFonts w:ascii="Open Sans" w:hAnsi="Open Sans" w:cs="Open Sans"/>
                  <w:color w:val="1AB394"/>
                  <w:sz w:val="21"/>
                  <w:szCs w:val="21"/>
                </w:rPr>
                <w:t>https://0frc9aoiyhnj7ziymmzk8w.on.drv.tw/sqL/</w:t>
              </w:r>
            </w:hyperlink>
          </w:p>
          <w:p w14:paraId="26CE9F1F" w14:textId="77777777" w:rsidR="00521D04" w:rsidRDefault="00521D04" w:rsidP="00521D04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pen Sans" w:hAnsi="Open Sans" w:cs="Open Sans"/>
                <w:color w:val="666666"/>
                <w:sz w:val="21"/>
                <w:szCs w:val="21"/>
              </w:rPr>
            </w:pPr>
            <w:hyperlink r:id="rId9" w:tgtFrame="_blank" w:history="1">
              <w:r>
                <w:rPr>
                  <w:rStyle w:val="Hyperlink"/>
                  <w:rFonts w:ascii="Open Sans" w:hAnsi="Open Sans" w:cs="Open Sans"/>
                  <w:color w:val="1AB394"/>
                  <w:sz w:val="21"/>
                  <w:szCs w:val="21"/>
                </w:rPr>
                <w:t>https://0frc9aoiyhnj7ziymmzk8w.on.drv.tw/serene/</w:t>
              </w:r>
            </w:hyperlink>
          </w:p>
          <w:p w14:paraId="42D71769" w14:textId="64323A90" w:rsidR="00AE3FA7" w:rsidRPr="00CF1A49" w:rsidRDefault="00AE3FA7" w:rsidP="00FA7ED5">
            <w:pPr>
              <w:pStyle w:val="Heading3"/>
              <w:contextualSpacing w:val="0"/>
              <w:outlineLvl w:val="2"/>
            </w:pPr>
          </w:p>
          <w:p w14:paraId="50A9F554" w14:textId="19D73BE2" w:rsidR="00AE3FA7" w:rsidRPr="00CF1A49" w:rsidRDefault="00ED7A93" w:rsidP="00FA7ED5">
            <w:pPr>
              <w:pStyle w:val="Heading2"/>
              <w:contextualSpacing w:val="0"/>
              <w:outlineLvl w:val="1"/>
            </w:pPr>
            <w:r>
              <w:t>Github</w:t>
            </w:r>
            <w:r w:rsidR="00AE3FA7" w:rsidRPr="00CF1A49">
              <w:t xml:space="preserve">, </w:t>
            </w:r>
          </w:p>
          <w:p w14:paraId="44A708EB" w14:textId="6593CE87" w:rsidR="00AE3FA7" w:rsidRDefault="00ED7A93" w:rsidP="00FA7ED5">
            <w:r>
              <w:t>I save most of my personal practice codes on GitHub:</w:t>
            </w:r>
          </w:p>
          <w:p w14:paraId="72670CE6" w14:textId="4AB23431" w:rsidR="00521D04" w:rsidRDefault="00521D04" w:rsidP="00FA7ED5">
            <w:hyperlink r:id="rId10" w:history="1">
              <w:r w:rsidRPr="000328B0">
                <w:rPr>
                  <w:rStyle w:val="Hyperlink"/>
                </w:rPr>
                <w:t>https://github.com/jakkkc/pandas-seabon/blob/main/playstore_tutorial_by_jac.ipynb</w:t>
              </w:r>
            </w:hyperlink>
          </w:p>
          <w:p w14:paraId="603AC5A5" w14:textId="40FB0225" w:rsidR="00521D04" w:rsidRDefault="00521D04" w:rsidP="00FA7ED5">
            <w:hyperlink r:id="rId11" w:history="1">
              <w:r w:rsidRPr="000328B0">
                <w:rPr>
                  <w:rStyle w:val="Hyperlink"/>
                </w:rPr>
                <w:t>https://github.com/jakkkc/sqL/blob/main/tutorial1.sql</w:t>
              </w:r>
            </w:hyperlink>
          </w:p>
          <w:p w14:paraId="757BDFDB" w14:textId="77777777" w:rsidR="00521D04" w:rsidRDefault="00521D04" w:rsidP="00FA7ED5"/>
          <w:p w14:paraId="23357DB8" w14:textId="2ED536E0" w:rsidR="00ED7A93" w:rsidRDefault="00ED7A93" w:rsidP="00FA7ED5"/>
        </w:tc>
      </w:tr>
      <w:tr w:rsidR="003A0632" w:rsidRPr="006E1507" w14:paraId="337844D5" w14:textId="77777777" w:rsidTr="00177526">
        <w:tblPrEx>
          <w:tblBorders>
            <w:left w:val="none" w:sz="0" w:space="0" w:color="auto"/>
          </w:tblBorders>
          <w:tblCellMar>
            <w:left w:w="0" w:type="dxa"/>
          </w:tblCellMar>
        </w:tblPrEx>
        <w:trPr>
          <w:trHeight w:val="12"/>
        </w:trPr>
        <w:tc>
          <w:tcPr>
            <w:tcW w:w="4787" w:type="dxa"/>
            <w:gridSpan w:val="2"/>
          </w:tcPr>
          <w:p w14:paraId="291FE446" w14:textId="42019AB4" w:rsidR="001F4E6D" w:rsidRPr="006E1507" w:rsidRDefault="001F4E6D" w:rsidP="00AE3FA7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770" w:type="dxa"/>
            <w:gridSpan w:val="2"/>
            <w:tcMar>
              <w:left w:w="360" w:type="dxa"/>
            </w:tcMar>
          </w:tcPr>
          <w:p w14:paraId="54754F83" w14:textId="2C6BE374" w:rsidR="001E3120" w:rsidRPr="006E1507" w:rsidRDefault="001E3120" w:rsidP="00ED7A9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0FC7E48D" w14:textId="7D518E25" w:rsidR="00B51D1B" w:rsidRPr="006E1507" w:rsidRDefault="00B51D1B" w:rsidP="006E1507"/>
    <w:sectPr w:rsidR="00B51D1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81DA8" w14:textId="77777777" w:rsidR="00D24D93" w:rsidRDefault="00D24D93" w:rsidP="0068194B">
      <w:r>
        <w:separator/>
      </w:r>
    </w:p>
    <w:p w14:paraId="04269A97" w14:textId="77777777" w:rsidR="00D24D93" w:rsidRDefault="00D24D93"/>
    <w:p w14:paraId="58053D30" w14:textId="77777777" w:rsidR="00D24D93" w:rsidRDefault="00D24D93"/>
  </w:endnote>
  <w:endnote w:type="continuationSeparator" w:id="0">
    <w:p w14:paraId="6BC20FF3" w14:textId="77777777" w:rsidR="00D24D93" w:rsidRDefault="00D24D93" w:rsidP="0068194B">
      <w:r>
        <w:continuationSeparator/>
      </w:r>
    </w:p>
    <w:p w14:paraId="0EEACA87" w14:textId="77777777" w:rsidR="00D24D93" w:rsidRDefault="00D24D93"/>
    <w:p w14:paraId="60684A39" w14:textId="77777777" w:rsidR="00D24D93" w:rsidRDefault="00D24D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4908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F168" w14:textId="77777777" w:rsidR="00D24D93" w:rsidRDefault="00D24D93" w:rsidP="0068194B">
      <w:r>
        <w:separator/>
      </w:r>
    </w:p>
    <w:p w14:paraId="4A12198B" w14:textId="77777777" w:rsidR="00D24D93" w:rsidRDefault="00D24D93"/>
    <w:p w14:paraId="336ABF84" w14:textId="77777777" w:rsidR="00D24D93" w:rsidRDefault="00D24D93"/>
  </w:footnote>
  <w:footnote w:type="continuationSeparator" w:id="0">
    <w:p w14:paraId="7A0150F8" w14:textId="77777777" w:rsidR="00D24D93" w:rsidRDefault="00D24D93" w:rsidP="0068194B">
      <w:r>
        <w:continuationSeparator/>
      </w:r>
    </w:p>
    <w:p w14:paraId="1F8C41F1" w14:textId="77777777" w:rsidR="00D24D93" w:rsidRDefault="00D24D93"/>
    <w:p w14:paraId="62CA7A2A" w14:textId="77777777" w:rsidR="00D24D93" w:rsidRDefault="00D24D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BFA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F9C709" wp14:editId="39559C6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BC55F2A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6F362E5"/>
    <w:multiLevelType w:val="multilevel"/>
    <w:tmpl w:val="8B3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42A0E"/>
    <w:multiLevelType w:val="multilevel"/>
    <w:tmpl w:val="2DCC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64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7526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4DE1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1D0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6F616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3FA7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D93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7A93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5388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6F6164"/>
  </w:style>
  <w:style w:type="character" w:customStyle="1" w:styleId="break-words">
    <w:name w:val="break-words"/>
    <w:basedOn w:val="DefaultParagraphFont"/>
    <w:rsid w:val="006F6164"/>
  </w:style>
  <w:style w:type="character" w:styleId="UnresolvedMention">
    <w:name w:val="Unresolved Mention"/>
    <w:basedOn w:val="DefaultParagraphFont"/>
    <w:uiPriority w:val="99"/>
    <w:semiHidden/>
    <w:unhideWhenUsed/>
    <w:rsid w:val="00521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frc9aoiyhnj7ziymmzk8w.on.drv.tw/sqL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jakkkc.github.io/portfolio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kkkc/sqL/blob/main/tutorial1.sql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jakkkc/pandas-seabon/blob/main/playstore_tutorial_by_jac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0frc9aoiyhnj7ziymmzk8w.on.drv.tw/serene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490429E8954A978E0CC535D0524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136C0-402A-478A-97D7-1D6FA499D4F5}"/>
      </w:docPartPr>
      <w:docPartBody>
        <w:p w:rsidR="00000000" w:rsidRDefault="00F4084E">
          <w:pPr>
            <w:pStyle w:val="65490429E8954A978E0CC535D0524E2C"/>
          </w:pPr>
          <w:r w:rsidRPr="00CF1A49">
            <w:t>·</w:t>
          </w:r>
        </w:p>
      </w:docPartBody>
    </w:docPart>
    <w:docPart>
      <w:docPartPr>
        <w:name w:val="9CFB045AED154B5C800977C4148B9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EEF93-43C7-4380-BDBA-4891CACC0752}"/>
      </w:docPartPr>
      <w:docPartBody>
        <w:p w:rsidR="00000000" w:rsidRDefault="00F4084E">
          <w:pPr>
            <w:pStyle w:val="9CFB045AED154B5C800977C4148B9E0B"/>
          </w:pPr>
          <w:r w:rsidRPr="00CF1A49">
            <w:t>·</w:t>
          </w:r>
        </w:p>
      </w:docPartBody>
    </w:docPart>
    <w:docPart>
      <w:docPartPr>
        <w:name w:val="A23697A0E69743449ED5DCE6B24AE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242F0-E21E-4240-B010-C97BC087FCE1}"/>
      </w:docPartPr>
      <w:docPartBody>
        <w:p w:rsidR="00000000" w:rsidRDefault="00F4084E">
          <w:pPr>
            <w:pStyle w:val="A23697A0E69743449ED5DCE6B24AE5BC"/>
          </w:pPr>
          <w:r w:rsidRPr="00CF1A49">
            <w:t>·</w:t>
          </w:r>
        </w:p>
      </w:docPartBody>
    </w:docPart>
    <w:docPart>
      <w:docPartPr>
        <w:name w:val="01A6A1D0FB79411BB7BDF9F2B313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8289D-89EB-4E13-BF29-E0829C286562}"/>
      </w:docPartPr>
      <w:docPartBody>
        <w:p w:rsidR="00000000" w:rsidRDefault="00F4084E">
          <w:pPr>
            <w:pStyle w:val="01A6A1D0FB79411BB7BDF9F2B313C31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46"/>
    <w:rsid w:val="00400B46"/>
    <w:rsid w:val="00F4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DBA4487A5E4703B0FD57A3247ECDC6">
    <w:name w:val="A6DBA4487A5E4703B0FD57A3247ECDC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F835B7F94AD4355BCC8DF95ABB89E40">
    <w:name w:val="CF835B7F94AD4355BCC8DF95ABB89E40"/>
  </w:style>
  <w:style w:type="paragraph" w:customStyle="1" w:styleId="22944296E0614B40923B9997F7F6CE1F">
    <w:name w:val="22944296E0614B40923B9997F7F6CE1F"/>
  </w:style>
  <w:style w:type="paragraph" w:customStyle="1" w:styleId="65490429E8954A978E0CC535D0524E2C">
    <w:name w:val="65490429E8954A978E0CC535D0524E2C"/>
  </w:style>
  <w:style w:type="paragraph" w:customStyle="1" w:styleId="412E716238554E4FA4C560026FAEF4E6">
    <w:name w:val="412E716238554E4FA4C560026FAEF4E6"/>
  </w:style>
  <w:style w:type="paragraph" w:customStyle="1" w:styleId="3B296732A49348DF956A0D375CB3E22E">
    <w:name w:val="3B296732A49348DF956A0D375CB3E22E"/>
  </w:style>
  <w:style w:type="paragraph" w:customStyle="1" w:styleId="9CFB045AED154B5C800977C4148B9E0B">
    <w:name w:val="9CFB045AED154B5C800977C4148B9E0B"/>
  </w:style>
  <w:style w:type="paragraph" w:customStyle="1" w:styleId="47BCAA9441B34FA4BCDB21A8838ABCCD">
    <w:name w:val="47BCAA9441B34FA4BCDB21A8838ABCCD"/>
  </w:style>
  <w:style w:type="paragraph" w:customStyle="1" w:styleId="A23697A0E69743449ED5DCE6B24AE5BC">
    <w:name w:val="A23697A0E69743449ED5DCE6B24AE5BC"/>
  </w:style>
  <w:style w:type="paragraph" w:customStyle="1" w:styleId="5146C7578F1A4E77BE4E90D517012371">
    <w:name w:val="5146C7578F1A4E77BE4E90D517012371"/>
  </w:style>
  <w:style w:type="paragraph" w:customStyle="1" w:styleId="E4F9B931A00740D096924F9CA72A2D41">
    <w:name w:val="E4F9B931A00740D096924F9CA72A2D41"/>
  </w:style>
  <w:style w:type="paragraph" w:customStyle="1" w:styleId="9F677AE5B3974A19892C92B92386A281">
    <w:name w:val="9F677AE5B3974A19892C92B92386A281"/>
  </w:style>
  <w:style w:type="paragraph" w:customStyle="1" w:styleId="A2BE78B1B4DF4B86BC228BFEE4636593">
    <w:name w:val="A2BE78B1B4DF4B86BC228BFEE4636593"/>
  </w:style>
  <w:style w:type="paragraph" w:customStyle="1" w:styleId="BF42157EF3064328B93BF15B2EA430A3">
    <w:name w:val="BF42157EF3064328B93BF15B2EA430A3"/>
  </w:style>
  <w:style w:type="paragraph" w:customStyle="1" w:styleId="C7092CB694794BC9BE8E133B21035A8C">
    <w:name w:val="C7092CB694794BC9BE8E133B21035A8C"/>
  </w:style>
  <w:style w:type="character" w:styleId="SubtleReference">
    <w:name w:val="Subtle Reference"/>
    <w:basedOn w:val="DefaultParagraphFont"/>
    <w:uiPriority w:val="10"/>
    <w:qFormat/>
    <w:rsid w:val="00400B46"/>
    <w:rPr>
      <w:b/>
      <w:caps w:val="0"/>
      <w:smallCaps/>
      <w:color w:val="595959" w:themeColor="text1" w:themeTint="A6"/>
    </w:rPr>
  </w:style>
  <w:style w:type="paragraph" w:customStyle="1" w:styleId="2854ADDF51364C3BA0B9C396CFFD2968">
    <w:name w:val="2854ADDF51364C3BA0B9C396CFFD2968"/>
  </w:style>
  <w:style w:type="paragraph" w:customStyle="1" w:styleId="0AAF2D1E989846539FB2B7F20C0B17D2">
    <w:name w:val="0AAF2D1E989846539FB2B7F20C0B17D2"/>
  </w:style>
  <w:style w:type="paragraph" w:customStyle="1" w:styleId="C0D90F5EBDF44CAE81CDB0C4D23A87FA">
    <w:name w:val="C0D90F5EBDF44CAE81CDB0C4D23A87FA"/>
  </w:style>
  <w:style w:type="paragraph" w:customStyle="1" w:styleId="E2896E3125F14E1FB1C7D0E5BCC7E246">
    <w:name w:val="E2896E3125F14E1FB1C7D0E5BCC7E246"/>
  </w:style>
  <w:style w:type="paragraph" w:customStyle="1" w:styleId="6B9226E09A074C0FBF03A30B7C652670">
    <w:name w:val="6B9226E09A074C0FBF03A30B7C652670"/>
  </w:style>
  <w:style w:type="paragraph" w:customStyle="1" w:styleId="914F77468B944FBCA284665B8D00CEA6">
    <w:name w:val="914F77468B944FBCA284665B8D00CEA6"/>
  </w:style>
  <w:style w:type="paragraph" w:customStyle="1" w:styleId="02414AF1BA0A460BB471CFD3E6DAD7B2">
    <w:name w:val="02414AF1BA0A460BB471CFD3E6DAD7B2"/>
  </w:style>
  <w:style w:type="paragraph" w:customStyle="1" w:styleId="01A6A1D0FB79411BB7BDF9F2B313C311">
    <w:name w:val="01A6A1D0FB79411BB7BDF9F2B313C311"/>
  </w:style>
  <w:style w:type="paragraph" w:customStyle="1" w:styleId="37D85DCB48714ECB864E6122E2F477C6">
    <w:name w:val="37D85DCB48714ECB864E6122E2F477C6"/>
  </w:style>
  <w:style w:type="paragraph" w:customStyle="1" w:styleId="05D5E46E6FE24E72931766D9A7AA7462">
    <w:name w:val="05D5E46E6FE24E72931766D9A7AA7462"/>
  </w:style>
  <w:style w:type="paragraph" w:customStyle="1" w:styleId="ACE2F717E495475A87173F079CACF8EC">
    <w:name w:val="ACE2F717E495475A87173F079CACF8EC"/>
  </w:style>
  <w:style w:type="paragraph" w:customStyle="1" w:styleId="22A3FC8D317446968D960F1B0FACEE71">
    <w:name w:val="22A3FC8D317446968D960F1B0FACEE71"/>
  </w:style>
  <w:style w:type="paragraph" w:customStyle="1" w:styleId="25BADD86355740888B45821A76756417">
    <w:name w:val="25BADD86355740888B45821A76756417"/>
  </w:style>
  <w:style w:type="paragraph" w:customStyle="1" w:styleId="CE4CB20449004260A745D9EFDD338B57">
    <w:name w:val="CE4CB20449004260A745D9EFDD338B57"/>
  </w:style>
  <w:style w:type="paragraph" w:customStyle="1" w:styleId="CB9C229BBD33432CA9D9F7BF6413A520">
    <w:name w:val="CB9C229BBD33432CA9D9F7BF6413A520"/>
  </w:style>
  <w:style w:type="paragraph" w:customStyle="1" w:styleId="DF71211C804D41CB848146D31FDF1F79">
    <w:name w:val="DF71211C804D41CB848146D31FDF1F79"/>
  </w:style>
  <w:style w:type="paragraph" w:customStyle="1" w:styleId="013A7351875B46CC9C026ABFC8BAF536">
    <w:name w:val="013A7351875B46CC9C026ABFC8BAF536"/>
  </w:style>
  <w:style w:type="paragraph" w:customStyle="1" w:styleId="DF44829AA0E3489E82017618A8051C22">
    <w:name w:val="DF44829AA0E3489E82017618A8051C22"/>
  </w:style>
  <w:style w:type="paragraph" w:customStyle="1" w:styleId="46050C1BFC3A477B851DD24E96D3CB1D">
    <w:name w:val="46050C1BFC3A477B851DD24E96D3CB1D"/>
  </w:style>
  <w:style w:type="paragraph" w:customStyle="1" w:styleId="118E8517166F4959867C4A12E16C4661">
    <w:name w:val="118E8517166F4959867C4A12E16C4661"/>
  </w:style>
  <w:style w:type="paragraph" w:customStyle="1" w:styleId="A1BD65CE797E4665B9E770B88FBC2FFE">
    <w:name w:val="A1BD65CE797E4665B9E770B88FBC2FFE"/>
  </w:style>
  <w:style w:type="paragraph" w:customStyle="1" w:styleId="B9D907A344AF47ABAAF8A6A77B97B73C">
    <w:name w:val="B9D907A344AF47ABAAF8A6A77B97B73C"/>
  </w:style>
  <w:style w:type="paragraph" w:customStyle="1" w:styleId="4DD780914C7049AAA42905C8A1EA0AAF">
    <w:name w:val="4DD780914C7049AAA42905C8A1EA0AAF"/>
  </w:style>
  <w:style w:type="paragraph" w:customStyle="1" w:styleId="2D97082D47EB475D92B448330AEE64CB">
    <w:name w:val="2D97082D47EB475D92B448330AEE64CB"/>
  </w:style>
  <w:style w:type="paragraph" w:customStyle="1" w:styleId="AB4673769B724A5FBB5D7D366D5C4B22">
    <w:name w:val="AB4673769B724A5FBB5D7D366D5C4B22"/>
  </w:style>
  <w:style w:type="paragraph" w:customStyle="1" w:styleId="2226D656CD2A49189C11CA5D7477A0F2">
    <w:name w:val="2226D656CD2A49189C11CA5D7477A0F2"/>
  </w:style>
  <w:style w:type="paragraph" w:customStyle="1" w:styleId="51A5BA9317C749319ACC56C327F68AC3">
    <w:name w:val="51A5BA9317C749319ACC56C327F68AC3"/>
    <w:rsid w:val="00400B46"/>
  </w:style>
  <w:style w:type="paragraph" w:customStyle="1" w:styleId="BC498063CC354AF7873A25737AED88D0">
    <w:name w:val="BC498063CC354AF7873A25737AED88D0"/>
    <w:rsid w:val="00400B46"/>
  </w:style>
  <w:style w:type="paragraph" w:customStyle="1" w:styleId="6675D13C70C2459788FD3D3C299E91C8">
    <w:name w:val="6675D13C70C2459788FD3D3C299E91C8"/>
    <w:rsid w:val="00400B46"/>
  </w:style>
  <w:style w:type="paragraph" w:customStyle="1" w:styleId="E1436AA72B164197BA4D1C8B891E28CE">
    <w:name w:val="E1436AA72B164197BA4D1C8B891E28CE"/>
    <w:rsid w:val="00400B46"/>
  </w:style>
  <w:style w:type="paragraph" w:customStyle="1" w:styleId="9FB6BE9C18464CE2A9E6BE2DB62205EB">
    <w:name w:val="9FB6BE9C18464CE2A9E6BE2DB62205EB"/>
    <w:rsid w:val="00400B46"/>
  </w:style>
  <w:style w:type="paragraph" w:customStyle="1" w:styleId="C5EF29F5766B4A878D4728BBB6F11BFC">
    <w:name w:val="C5EF29F5766B4A878D4728BBB6F11BFC"/>
    <w:rsid w:val="00400B46"/>
  </w:style>
  <w:style w:type="paragraph" w:customStyle="1" w:styleId="25A4B0209267494AAED4AC48061DAAD0">
    <w:name w:val="25A4B0209267494AAED4AC48061DAAD0"/>
    <w:rsid w:val="00400B46"/>
  </w:style>
  <w:style w:type="paragraph" w:customStyle="1" w:styleId="C93A5E60F1F247B299EFD87684838F76">
    <w:name w:val="C93A5E60F1F247B299EFD87684838F76"/>
    <w:rsid w:val="00400B46"/>
  </w:style>
  <w:style w:type="paragraph" w:customStyle="1" w:styleId="EF4A352E90B34B35B9AA7A83EEDC7ECC">
    <w:name w:val="EF4A352E90B34B35B9AA7A83EEDC7ECC"/>
    <w:rsid w:val="00400B46"/>
  </w:style>
  <w:style w:type="paragraph" w:customStyle="1" w:styleId="35442D49C28B45C6A02CC21D2FC67A6B">
    <w:name w:val="35442D49C28B45C6A02CC21D2FC67A6B"/>
    <w:rsid w:val="00400B46"/>
  </w:style>
  <w:style w:type="paragraph" w:customStyle="1" w:styleId="1F9AD9A54A104F868C1D893358C3EA06">
    <w:name w:val="1F9AD9A54A104F868C1D893358C3EA06"/>
    <w:rsid w:val="00400B46"/>
  </w:style>
  <w:style w:type="paragraph" w:customStyle="1" w:styleId="2B46DC94C53F4F9ABD4226355E5C9C69">
    <w:name w:val="2B46DC94C53F4F9ABD4226355E5C9C69"/>
    <w:rsid w:val="00400B46"/>
  </w:style>
  <w:style w:type="paragraph" w:customStyle="1" w:styleId="61B23F8FE5F8482F9C1FEA34A94D62B7">
    <w:name w:val="61B23F8FE5F8482F9C1FEA34A94D62B7"/>
    <w:rsid w:val="00400B46"/>
  </w:style>
  <w:style w:type="paragraph" w:customStyle="1" w:styleId="975C2F281D414022A6BB7162EECD78EF">
    <w:name w:val="975C2F281D414022A6BB7162EECD78EF"/>
    <w:rsid w:val="00400B46"/>
  </w:style>
  <w:style w:type="paragraph" w:customStyle="1" w:styleId="177F37228EC540E4A4D744CF0B51D9BF">
    <w:name w:val="177F37228EC540E4A4D744CF0B51D9BF"/>
    <w:rsid w:val="00400B46"/>
  </w:style>
  <w:style w:type="paragraph" w:customStyle="1" w:styleId="FF580A5BDEAE49F1AC588797B6E29AE6">
    <w:name w:val="FF580A5BDEAE49F1AC588797B6E29AE6"/>
    <w:rsid w:val="00400B46"/>
  </w:style>
  <w:style w:type="paragraph" w:customStyle="1" w:styleId="3C4C7BED19E34C40A40F0421F7C33BAA">
    <w:name w:val="3C4C7BED19E34C40A40F0421F7C33BAA"/>
    <w:rsid w:val="00400B46"/>
  </w:style>
  <w:style w:type="paragraph" w:customStyle="1" w:styleId="18F6CE65BB5A46B8996B38163FACEEA8">
    <w:name w:val="18F6CE65BB5A46B8996B38163FACEEA8"/>
    <w:rsid w:val="00400B46"/>
  </w:style>
  <w:style w:type="paragraph" w:customStyle="1" w:styleId="3F93B1F6290F476984A11F755821CD8A">
    <w:name w:val="3F93B1F6290F476984A11F755821CD8A"/>
    <w:rsid w:val="00400B46"/>
  </w:style>
  <w:style w:type="paragraph" w:customStyle="1" w:styleId="6684096E2E8B4688AEF5A6E2B1DEEB16">
    <w:name w:val="6684096E2E8B4688AEF5A6E2B1DEEB16"/>
    <w:rsid w:val="00400B46"/>
  </w:style>
  <w:style w:type="paragraph" w:customStyle="1" w:styleId="859B0E2D55F24556BB6CA971B83A07CC">
    <w:name w:val="859B0E2D55F24556BB6CA971B83A07CC"/>
    <w:rsid w:val="00400B46"/>
  </w:style>
  <w:style w:type="paragraph" w:customStyle="1" w:styleId="12AA0A09479949DE89FF854DD971D9EE">
    <w:name w:val="12AA0A09479949DE89FF854DD971D9EE"/>
    <w:rsid w:val="00400B46"/>
  </w:style>
  <w:style w:type="paragraph" w:customStyle="1" w:styleId="61A48431EA4D428DBF34B4445F2EBC42">
    <w:name w:val="61A48431EA4D428DBF34B4445F2EBC42"/>
    <w:rsid w:val="00400B46"/>
  </w:style>
  <w:style w:type="paragraph" w:customStyle="1" w:styleId="3439AF501D5C424DBF6664BC933E109E">
    <w:name w:val="3439AF501D5C424DBF6664BC933E109E"/>
    <w:rsid w:val="00400B46"/>
  </w:style>
  <w:style w:type="paragraph" w:customStyle="1" w:styleId="650694EF72E0424BB52F90AC5DA4DA57">
    <w:name w:val="650694EF72E0424BB52F90AC5DA4DA57"/>
    <w:rsid w:val="00400B46"/>
  </w:style>
  <w:style w:type="paragraph" w:customStyle="1" w:styleId="A47543CBA5DA4B8EB7A4380D540DE0C5">
    <w:name w:val="A47543CBA5DA4B8EB7A4380D540DE0C5"/>
    <w:rsid w:val="00400B46"/>
  </w:style>
  <w:style w:type="paragraph" w:customStyle="1" w:styleId="3381D60E5A324CBDB0FFFD00C3F91673">
    <w:name w:val="3381D60E5A324CBDB0FFFD00C3F91673"/>
    <w:rsid w:val="00400B46"/>
  </w:style>
  <w:style w:type="paragraph" w:customStyle="1" w:styleId="E143DE87D4AB4F50AE38E6B7ABD8D4CC">
    <w:name w:val="E143DE87D4AB4F50AE38E6B7ABD8D4CC"/>
    <w:rsid w:val="00400B46"/>
  </w:style>
  <w:style w:type="paragraph" w:customStyle="1" w:styleId="AD6346C9E2F74DA18B762C3A3C630D12">
    <w:name w:val="AD6346C9E2F74DA18B762C3A3C630D12"/>
    <w:rsid w:val="00400B46"/>
  </w:style>
  <w:style w:type="paragraph" w:customStyle="1" w:styleId="41DDD496BE85478992EE0B092298C0A9">
    <w:name w:val="41DDD496BE85478992EE0B092298C0A9"/>
    <w:rsid w:val="00400B46"/>
  </w:style>
  <w:style w:type="paragraph" w:customStyle="1" w:styleId="1EFBF33FFB234BB6ACDB194C27ADB963">
    <w:name w:val="1EFBF33FFB234BB6ACDB194C27ADB963"/>
    <w:rsid w:val="00400B46"/>
  </w:style>
  <w:style w:type="paragraph" w:customStyle="1" w:styleId="76A06A2BFBBA4D328A2B7F50F4FCCD92">
    <w:name w:val="76A06A2BFBBA4D328A2B7F50F4FCCD92"/>
    <w:rsid w:val="00400B46"/>
  </w:style>
  <w:style w:type="paragraph" w:customStyle="1" w:styleId="47198026727A4965B5CE101ADB5DFD6B">
    <w:name w:val="47198026727A4965B5CE101ADB5DFD6B"/>
    <w:rsid w:val="00400B46"/>
  </w:style>
  <w:style w:type="paragraph" w:customStyle="1" w:styleId="2F0A2859146B4F3E8CF249A400C513DA">
    <w:name w:val="2F0A2859146B4F3E8CF249A400C513DA"/>
    <w:rsid w:val="00400B46"/>
  </w:style>
  <w:style w:type="paragraph" w:customStyle="1" w:styleId="79F2AC022DAC41648D259961E04E369D">
    <w:name w:val="79F2AC022DAC41648D259961E04E369D"/>
    <w:rsid w:val="00400B46"/>
  </w:style>
  <w:style w:type="paragraph" w:customStyle="1" w:styleId="0D76F9F2CC6D4D8C925326AB7937A963">
    <w:name w:val="0D76F9F2CC6D4D8C925326AB7937A963"/>
    <w:rsid w:val="00400B46"/>
  </w:style>
  <w:style w:type="paragraph" w:customStyle="1" w:styleId="DCA2A4C3201E4365BE1739A80F4CE406">
    <w:name w:val="DCA2A4C3201E4365BE1739A80F4CE406"/>
    <w:rsid w:val="00400B46"/>
  </w:style>
  <w:style w:type="paragraph" w:customStyle="1" w:styleId="F1F7896C0C814102AE1CE872EA9ED57C">
    <w:name w:val="F1F7896C0C814102AE1CE872EA9ED57C"/>
    <w:rsid w:val="00400B46"/>
  </w:style>
  <w:style w:type="paragraph" w:customStyle="1" w:styleId="18E55FCA17DB44788401E6B194CE1EE9">
    <w:name w:val="18E55FCA17DB44788401E6B194CE1EE9"/>
    <w:rsid w:val="00400B46"/>
  </w:style>
  <w:style w:type="paragraph" w:customStyle="1" w:styleId="0C41F44B27AF4609A7D323F134EED109">
    <w:name w:val="0C41F44B27AF4609A7D323F134EED109"/>
    <w:rsid w:val="00400B46"/>
  </w:style>
  <w:style w:type="paragraph" w:customStyle="1" w:styleId="5A47EDB1E931496094EBDE78C47A6A89">
    <w:name w:val="5A47EDB1E931496094EBDE78C47A6A89"/>
    <w:rsid w:val="00400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2022-08-13T12:48:00Z</dcterms:created>
  <dcterms:modified xsi:type="dcterms:W3CDTF">2022-08-13T15:59:00Z</dcterms:modified>
  <cp:category/>
</cp:coreProperties>
</file>